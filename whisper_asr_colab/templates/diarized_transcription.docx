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1CE5" w14:textId="77777777" w:rsidR="00E6303F" w:rsidRPr="0039577C" w:rsidRDefault="00E6303F" w:rsidP="0039577C"/>
    <w:sectPr w:rsidR="00E6303F" w:rsidRPr="0039577C" w:rsidSect="00034616">
      <w:footerReference w:type="default" r:id="rId8"/>
      <w:pgSz w:w="11906" w:h="16838"/>
      <w:pgMar w:top="1134" w:right="1417" w:bottom="850" w:left="141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A6925" w14:textId="77777777" w:rsidR="00D47BA9" w:rsidRDefault="00D47BA9">
      <w:pPr>
        <w:spacing w:after="0" w:line="240" w:lineRule="auto"/>
      </w:pPr>
      <w:r>
        <w:separator/>
      </w:r>
    </w:p>
  </w:endnote>
  <w:endnote w:type="continuationSeparator" w:id="0">
    <w:p w14:paraId="416D6AD5" w14:textId="77777777" w:rsidR="00D47BA9" w:rsidRDefault="00D47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B4D2" w14:textId="77777777" w:rsidR="00E6303F" w:rsidRDefault="008C4C28">
    <w:pPr>
      <w:pStyle w:val="a5"/>
      <w:jc w:val="center"/>
    </w:pPr>
    <w:r>
      <w:fldChar w:fldCharType="begin"/>
    </w:r>
    <w:r w:rsidR="00ED25D7">
      <w:instrText>PAGE</w:instrText>
    </w:r>
    <w:r>
      <w:fldChar w:fldCharType="separate"/>
    </w:r>
    <w:r w:rsidR="007B566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C9378" w14:textId="77777777" w:rsidR="00D47BA9" w:rsidRDefault="00D47BA9">
      <w:pPr>
        <w:spacing w:after="0" w:line="240" w:lineRule="auto"/>
      </w:pPr>
      <w:r>
        <w:separator/>
      </w:r>
    </w:p>
  </w:footnote>
  <w:footnote w:type="continuationSeparator" w:id="0">
    <w:p w14:paraId="2E59127A" w14:textId="77777777" w:rsidR="00D47BA9" w:rsidRDefault="00D47B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AC1F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E047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E05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E74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21A75D0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DA242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96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A46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820CF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1EA1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6922496">
    <w:abstractNumId w:val="9"/>
  </w:num>
  <w:num w:numId="2" w16cid:durableId="1192306621">
    <w:abstractNumId w:val="7"/>
  </w:num>
  <w:num w:numId="3" w16cid:durableId="1657685580">
    <w:abstractNumId w:val="6"/>
  </w:num>
  <w:num w:numId="4" w16cid:durableId="818306855">
    <w:abstractNumId w:val="5"/>
  </w:num>
  <w:num w:numId="5" w16cid:durableId="1946578324">
    <w:abstractNumId w:val="8"/>
  </w:num>
  <w:num w:numId="6" w16cid:durableId="1252203917">
    <w:abstractNumId w:val="3"/>
  </w:num>
  <w:num w:numId="7" w16cid:durableId="1296259927">
    <w:abstractNumId w:val="2"/>
  </w:num>
  <w:num w:numId="8" w16cid:durableId="1564752558">
    <w:abstractNumId w:val="1"/>
  </w:num>
  <w:num w:numId="9" w16cid:durableId="1067611408">
    <w:abstractNumId w:val="0"/>
  </w:num>
  <w:num w:numId="10" w16cid:durableId="3427549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F4"/>
    <w:rsid w:val="00034616"/>
    <w:rsid w:val="0006063C"/>
    <w:rsid w:val="0015074B"/>
    <w:rsid w:val="001E113B"/>
    <w:rsid w:val="002452F8"/>
    <w:rsid w:val="0029639D"/>
    <w:rsid w:val="00326F90"/>
    <w:rsid w:val="003402B9"/>
    <w:rsid w:val="0039577C"/>
    <w:rsid w:val="006B523E"/>
    <w:rsid w:val="00797357"/>
    <w:rsid w:val="007B5665"/>
    <w:rsid w:val="007D6212"/>
    <w:rsid w:val="008C4C28"/>
    <w:rsid w:val="009B0568"/>
    <w:rsid w:val="009C183E"/>
    <w:rsid w:val="00AA1D8D"/>
    <w:rsid w:val="00B47730"/>
    <w:rsid w:val="00BB14B6"/>
    <w:rsid w:val="00CB0664"/>
    <w:rsid w:val="00D47BA9"/>
    <w:rsid w:val="00E627F4"/>
    <w:rsid w:val="00E6303F"/>
    <w:rsid w:val="00ED25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9DB86EC"/>
  <w15:docId w15:val="{943ACA5B-2578-49BF-9A4C-AD4F61C89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48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357"/>
    <w:rPr>
      <w:rFonts w:ascii="ＭＳ 明朝" w:hAnsi="ＭＳ 明朝"/>
      <w:sz w:val="24"/>
    </w:rPr>
  </w:style>
  <w:style w:type="paragraph" w:styleId="1">
    <w:name w:val="heading 1"/>
    <w:basedOn w:val="a"/>
    <w:next w:val="a"/>
    <w:link w:val="10"/>
    <w:uiPriority w:val="9"/>
    <w:qFormat/>
    <w:rsid w:val="00FC693F"/>
    <w:pPr>
      <w:keepNext/>
      <w:keepLines/>
      <w:spacing w:before="240" w:after="0" w:line="240" w:lineRule="auto"/>
      <w:outlineLvl w:val="0"/>
    </w:pPr>
    <w:rPr>
      <w:rFonts w:ascii="ＭＳ ゴシック" w:eastAsiaTheme="majorEastAsia" w:hAnsiTheme="majorHAnsi" w:cstheme="majorBidi"/>
      <w:bCs/>
      <w:color w:val="000000"/>
      <w:szCs w:val="28"/>
    </w:rPr>
  </w:style>
  <w:style w:type="paragraph" w:styleId="2">
    <w:name w:val="heading 2"/>
    <w:basedOn w:val="a"/>
    <w:next w:val="a"/>
    <w:link w:val="20"/>
    <w:uiPriority w:val="9"/>
    <w:unhideWhenUsed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E618BF"/>
  </w:style>
  <w:style w:type="paragraph" w:styleId="a5">
    <w:name w:val="footer"/>
    <w:basedOn w:val="a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フッター (文字)"/>
    <w:basedOn w:val="a0"/>
    <w:link w:val="a5"/>
    <w:uiPriority w:val="99"/>
    <w:rsid w:val="00E618BF"/>
  </w:style>
  <w:style w:type="character" w:customStyle="1" w:styleId="10">
    <w:name w:val="見出し 1 (文字)"/>
    <w:basedOn w:val="a0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見出し 2 (文字)"/>
    <w:basedOn w:val="a0"/>
    <w:link w:val="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見出し 3 (文字)"/>
    <w:basedOn w:val="a0"/>
    <w:link w:val="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List Paragraph"/>
    <w:basedOn w:val="a"/>
    <w:uiPriority w:val="34"/>
    <w:rsid w:val="00FC693F"/>
    <w:pPr>
      <w:ind w:left="720"/>
      <w:contextualSpacing/>
    </w:pPr>
  </w:style>
  <w:style w:type="character" w:customStyle="1" w:styleId="40">
    <w:name w:val="見出し 4 (文字)"/>
    <w:basedOn w:val="a0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0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0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0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caption"/>
    <w:basedOn w:val="a"/>
    <w:next w:val="a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TOC Heading"/>
    <w:basedOn w:val="1"/>
    <w:next w:val="a"/>
    <w:uiPriority w:val="39"/>
    <w:semiHidden/>
    <w:unhideWhenUsed/>
    <w:qFormat/>
    <w:rsid w:val="00FC693F"/>
    <w:pPr>
      <w:outlineLvl w:val="9"/>
    </w:pPr>
  </w:style>
  <w:style w:type="table" w:styleId="aa">
    <w:name w:val="Table Grid"/>
    <w:basedOn w:val="a1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1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1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1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1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1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1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1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1">
    <w:name w:val="Light List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2">
    <w:name w:val="Light List Accent 1"/>
    <w:basedOn w:val="a1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3">
    <w:name w:val="Light List Accent 2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4">
    <w:name w:val="Light List Accent 3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5">
    <w:name w:val="Light List Accent 4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6">
    <w:name w:val="Light List Accent 5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7">
    <w:name w:val="Light List Accent 6"/>
    <w:basedOn w:val="a1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1">
    <w:name w:val="Light Grid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2">
    <w:name w:val="Light Grid Accent 1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3">
    <w:name w:val="Light Grid Accent 2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4">
    <w:name w:val="Light Grid Accent 3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5">
    <w:name w:val="Light Grid Accent 4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6">
    <w:name w:val="Light Grid Accent 5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7">
    <w:name w:val="Light Grid Accent 6"/>
    <w:basedOn w:val="a1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1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1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1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1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1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1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1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1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1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1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1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FirstParagraph">
    <w:name w:val="FirstParagraph"/>
    <w:qFormat/>
    <w:rsid w:val="00BB14B6"/>
    <w:pPr>
      <w:spacing w:after="0" w:line="240" w:lineRule="auto"/>
      <w:ind w:hanging="240"/>
    </w:pPr>
    <w:rPr>
      <w:rFonts w:ascii="ＭＳ 明朝" w:hAnsi="ＭＳ 明朝"/>
      <w:sz w:val="24"/>
    </w:rPr>
  </w:style>
  <w:style w:type="paragraph" w:customStyle="1" w:styleId="SecondParagraph">
    <w:name w:val="SecondParagraph"/>
    <w:basedOn w:val="FirstParagraph"/>
    <w:qFormat/>
    <w:rsid w:val="00BB14B6"/>
    <w:pPr>
      <w:ind w:firstLine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o\develop\whisper-asr-colab\whisper_asr_colab\templates\diarized_transcrip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528C2C8-0B05-4E0C-8BE6-CA12851C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diarized_transcription.dotx</Template>
  <TotalTime>6</TotalTime>
  <Pages>1</Pages>
  <Words>0</Words>
  <Characters>0</Characters>
  <DocSecurity>0</DocSecurity>
  <Lines>0</Lines>
  <Paragraphs>0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2024-08-31T03:10:00Z</dcterms:created>
  <dcterms:modified xsi:type="dcterms:W3CDTF">2024-09-10T06:18:00Z</dcterms:modified>
</cp:coreProperties>
</file>